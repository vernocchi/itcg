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94" w:rsidRDefault="00E30494" w:rsidP="005F034D">
      <w:pPr>
        <w:pStyle w:val="ListParagraph"/>
        <w:numPr>
          <w:ilvl w:val="0"/>
          <w:numId w:val="1"/>
        </w:numPr>
      </w:pPr>
      <w:r>
        <w:t>Fare i power up</w:t>
      </w:r>
    </w:p>
    <w:p w:rsidR="00E30494" w:rsidRDefault="00E30494" w:rsidP="005F034D">
      <w:pPr>
        <w:pStyle w:val="ListParagraph"/>
        <w:numPr>
          <w:ilvl w:val="0"/>
          <w:numId w:val="1"/>
        </w:numPr>
      </w:pPr>
      <w:r>
        <w:t>Dare i ruoli all’interno del gioco</w:t>
      </w:r>
    </w:p>
    <w:p w:rsidR="00E30494" w:rsidRDefault="00E30494" w:rsidP="005F034D">
      <w:pPr>
        <w:pStyle w:val="ListParagraph"/>
        <w:numPr>
          <w:ilvl w:val="0"/>
          <w:numId w:val="1"/>
        </w:numPr>
      </w:pPr>
      <w:r>
        <w:t>Fine del gioco ai 3 minuti</w:t>
      </w:r>
    </w:p>
    <w:p w:rsidR="00E30494" w:rsidRDefault="00E30494" w:rsidP="005F034D">
      <w:pPr>
        <w:pStyle w:val="ListParagraph"/>
        <w:numPr>
          <w:ilvl w:val="0"/>
          <w:numId w:val="1"/>
        </w:numPr>
      </w:pPr>
      <w:r>
        <w:t>Fine del gioco alla morte del traditore</w:t>
      </w:r>
    </w:p>
    <w:p w:rsidR="00E30494" w:rsidRDefault="00E30494" w:rsidP="005F034D">
      <w:pPr>
        <w:pStyle w:val="ListParagraph"/>
        <w:numPr>
          <w:ilvl w:val="0"/>
          <w:numId w:val="1"/>
        </w:numPr>
      </w:pPr>
      <w:r>
        <w:t>Fine del gioco alla morte delle guardie</w:t>
      </w:r>
    </w:p>
    <w:p w:rsidR="00E30494" w:rsidRDefault="00E30494" w:rsidP="005F034D">
      <w:pPr>
        <w:pStyle w:val="ListParagraph"/>
        <w:numPr>
          <w:ilvl w:val="0"/>
          <w:numId w:val="1"/>
        </w:numPr>
      </w:pPr>
      <w:r>
        <w:t>Cambiare i personaggi (quando sono pronti)</w:t>
      </w:r>
    </w:p>
    <w:p w:rsidR="00E30494" w:rsidRDefault="00E30494" w:rsidP="005F034D">
      <w:pPr>
        <w:pStyle w:val="ListParagraph"/>
        <w:numPr>
          <w:ilvl w:val="0"/>
          <w:numId w:val="1"/>
        </w:numPr>
      </w:pPr>
      <w:r>
        <w:t xml:space="preserve">I giocatori non devono fluttuare </w:t>
      </w:r>
    </w:p>
    <w:p w:rsidR="00E30494" w:rsidRDefault="00E30494" w:rsidP="005F034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Sistemare gli orologi</w:t>
      </w:r>
    </w:p>
    <w:p w:rsidR="00E30494" w:rsidRDefault="00E30494" w:rsidP="005F034D">
      <w:pPr>
        <w:pStyle w:val="ListParagraph"/>
        <w:numPr>
          <w:ilvl w:val="0"/>
          <w:numId w:val="1"/>
        </w:numPr>
      </w:pPr>
    </w:p>
    <w:sectPr w:rsidR="00E30494" w:rsidSect="00C74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384E"/>
    <w:multiLevelType w:val="hybridMultilevel"/>
    <w:tmpl w:val="6B7E37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034D"/>
    <w:rsid w:val="005F034D"/>
    <w:rsid w:val="00A55A4D"/>
    <w:rsid w:val="00A8328B"/>
    <w:rsid w:val="00C7408A"/>
    <w:rsid w:val="00DD6F2C"/>
    <w:rsid w:val="00E30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08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F03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38</Words>
  <Characters>220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Alunni</dc:creator>
  <cp:keywords/>
  <dc:description/>
  <cp:lastModifiedBy>Alunni</cp:lastModifiedBy>
  <cp:revision>2</cp:revision>
  <dcterms:created xsi:type="dcterms:W3CDTF">2016-04-18T06:49:00Z</dcterms:created>
  <dcterms:modified xsi:type="dcterms:W3CDTF">2016-04-18T06:57:00Z</dcterms:modified>
</cp:coreProperties>
</file>